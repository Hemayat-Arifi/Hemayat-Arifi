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540"/>
        <w:tblW w:w="108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80"/>
      </w:tblGrid>
      <w:tr w:rsidR="001B2ABD" w:rsidTr="00726340">
        <w:trPr>
          <w:trHeight w:val="3105"/>
        </w:trPr>
        <w:tc>
          <w:tcPr>
            <w:tcW w:w="3600" w:type="dxa"/>
            <w:vAlign w:val="bottom"/>
          </w:tcPr>
          <w:p w:rsidR="001B2ABD" w:rsidRDefault="00083308" w:rsidP="00726340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7.8pt;height:167.8pt">
                  <v:imagedata r:id="rId11" o:title="my image"/>
                </v:shape>
              </w:pict>
            </w:r>
          </w:p>
        </w:tc>
        <w:tc>
          <w:tcPr>
            <w:tcW w:w="720" w:type="dxa"/>
          </w:tcPr>
          <w:p w:rsidR="001B2ABD" w:rsidRDefault="001B2ABD" w:rsidP="00726340">
            <w:pPr>
              <w:tabs>
                <w:tab w:val="left" w:pos="990"/>
              </w:tabs>
            </w:pPr>
          </w:p>
        </w:tc>
        <w:tc>
          <w:tcPr>
            <w:tcW w:w="6480" w:type="dxa"/>
            <w:vAlign w:val="bottom"/>
          </w:tcPr>
          <w:p w:rsidR="00391E47" w:rsidRDefault="00391E47" w:rsidP="00726340">
            <w:pPr>
              <w:pStyle w:val="Title"/>
              <w:spacing w:before="240" w:after="240"/>
              <w:rPr>
                <w:sz w:val="72"/>
                <w:szCs w:val="72"/>
              </w:rPr>
            </w:pPr>
          </w:p>
          <w:p w:rsidR="001B2ABD" w:rsidRDefault="00E64418" w:rsidP="00726340">
            <w:pPr>
              <w:pStyle w:val="Title"/>
              <w:spacing w:before="240" w:after="240"/>
            </w:pPr>
            <w:r w:rsidRPr="00E64418">
              <w:rPr>
                <w:sz w:val="72"/>
                <w:szCs w:val="72"/>
              </w:rPr>
              <w:t>hemayatullah</w:t>
            </w:r>
            <w:r>
              <w:t xml:space="preserve"> </w:t>
            </w:r>
            <w:r w:rsidRPr="0071126F">
              <w:rPr>
                <w:sz w:val="72"/>
                <w:szCs w:val="72"/>
              </w:rPr>
              <w:t>arifi</w:t>
            </w:r>
          </w:p>
          <w:p w:rsidR="00391E47" w:rsidRPr="00274255" w:rsidRDefault="00274255" w:rsidP="00391E47">
            <w:pPr>
              <w:pStyle w:val="Subtitle"/>
              <w:spacing w:before="240" w:after="240"/>
              <w:rPr>
                <w:b/>
                <w:bCs/>
                <w:spacing w:val="0"/>
                <w:w w:val="100"/>
                <w:sz w:val="36"/>
                <w:szCs w:val="32"/>
              </w:rPr>
            </w:pPr>
            <w:r w:rsidRPr="003902D1">
              <w:rPr>
                <w:b/>
                <w:bCs/>
                <w:spacing w:val="0"/>
                <w:w w:val="65"/>
                <w:sz w:val="36"/>
                <w:szCs w:val="32"/>
              </w:rPr>
              <w:t>Python Developer</w:t>
            </w:r>
            <w:r w:rsidR="00BE35D0" w:rsidRPr="003902D1">
              <w:rPr>
                <w:b/>
                <w:bCs/>
                <w:spacing w:val="0"/>
                <w:w w:val="65"/>
                <w:sz w:val="36"/>
                <w:szCs w:val="32"/>
              </w:rPr>
              <w:t xml:space="preserve"> </w:t>
            </w:r>
            <w:r w:rsidR="00E64418" w:rsidRPr="003902D1">
              <w:rPr>
                <w:b/>
                <w:bCs/>
                <w:spacing w:val="17"/>
                <w:w w:val="65"/>
                <w:sz w:val="36"/>
                <w:szCs w:val="32"/>
              </w:rPr>
              <w:t xml:space="preserve"> </w:t>
            </w:r>
          </w:p>
          <w:p w:rsidR="00726340" w:rsidRPr="00726340" w:rsidRDefault="00726340" w:rsidP="00726340"/>
        </w:tc>
      </w:tr>
      <w:tr w:rsidR="001B2ABD" w:rsidTr="00726340">
        <w:tc>
          <w:tcPr>
            <w:tcW w:w="3600" w:type="dxa"/>
          </w:tcPr>
          <w:p w:rsidR="001B2ABD" w:rsidRPr="00B0615F" w:rsidRDefault="00391E47" w:rsidP="00190F4C">
            <w:pPr>
              <w:pStyle w:val="Heading3"/>
              <w:rPr>
                <w:b w:val="0"/>
                <w:bCs/>
              </w:rPr>
            </w:pPr>
            <w:r>
              <w:t>Objective</w:t>
            </w:r>
          </w:p>
          <w:p w:rsidR="00036450" w:rsidRPr="00B0615F" w:rsidRDefault="00391E47" w:rsidP="00190F4C">
            <w:pPr>
              <w:rPr>
                <w:i/>
                <w:iCs/>
                <w:sz w:val="24"/>
                <w:szCs w:val="32"/>
              </w:rPr>
            </w:pPr>
            <w:r w:rsidRPr="00B0615F">
              <w:rPr>
                <w:i/>
                <w:iCs/>
                <w:sz w:val="24"/>
                <w:szCs w:val="32"/>
              </w:rPr>
              <w:t>With reference to recent advertisement I am keen to apply for the</w:t>
            </w:r>
            <w:r w:rsidRPr="00B0615F">
              <w:rPr>
                <w:i/>
                <w:iCs/>
                <w:sz w:val="24"/>
                <w:szCs w:val="32"/>
                <w:lang w:val="en"/>
              </w:rPr>
              <w:t xml:space="preserve"> </w:t>
            </w:r>
            <w:r w:rsidR="00274255">
              <w:rPr>
                <w:i/>
                <w:iCs/>
                <w:sz w:val="24"/>
                <w:szCs w:val="32"/>
              </w:rPr>
              <w:t>Python Developer</w:t>
            </w:r>
            <w:r w:rsidR="00B0615F" w:rsidRPr="00B0615F">
              <w:rPr>
                <w:i/>
                <w:iCs/>
                <w:sz w:val="24"/>
                <w:szCs w:val="32"/>
              </w:rPr>
              <w:t xml:space="preserve"> </w:t>
            </w:r>
            <w:r w:rsidR="003902D1">
              <w:rPr>
                <w:i/>
                <w:iCs/>
                <w:sz w:val="24"/>
                <w:szCs w:val="32"/>
              </w:rPr>
              <w:t>job</w:t>
            </w:r>
            <w:r w:rsidRPr="00B0615F">
              <w:rPr>
                <w:i/>
                <w:iCs/>
                <w:sz w:val="24"/>
                <w:szCs w:val="32"/>
              </w:rPr>
              <w:t xml:space="preserve"> that you had advertised for the reasons that I have </w:t>
            </w:r>
            <w:r w:rsidR="00274255">
              <w:rPr>
                <w:i/>
                <w:iCs/>
                <w:sz w:val="24"/>
                <w:szCs w:val="32"/>
              </w:rPr>
              <w:t>decided to cooperate with you:</w:t>
            </w:r>
          </w:p>
          <w:p w:rsidR="00036450" w:rsidRDefault="00036450" w:rsidP="00190F4C"/>
          <w:sdt>
            <w:sdtPr>
              <w:id w:val="-1954003311"/>
              <w:placeholder>
                <w:docPart w:val="B121B2B476294DD780E965ADC47CB2FA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190F4C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:rsidR="00274255" w:rsidRDefault="00274255" w:rsidP="00EE501D">
            <w:r>
              <w:t xml:space="preserve">Phone </w:t>
            </w:r>
          </w:p>
          <w:p w:rsidR="00391E47" w:rsidRDefault="00EE501D" w:rsidP="00274255">
            <w:r>
              <w:t>(</w:t>
            </w:r>
            <w:r w:rsidR="00274255">
              <w:t>+93</w:t>
            </w:r>
            <w:r>
              <w:t>)</w:t>
            </w:r>
            <w:r w:rsidR="00274255">
              <w:t xml:space="preserve"> 771010503</w:t>
            </w:r>
            <w:r w:rsidR="00457883">
              <w:t xml:space="preserve"> – WhatsApp </w:t>
            </w:r>
          </w:p>
          <w:p w:rsidR="004D3011" w:rsidRPr="004D3011" w:rsidRDefault="004D3011" w:rsidP="00190F4C"/>
          <w:p w:rsidR="004D3011" w:rsidRDefault="00391E47" w:rsidP="00190F4C">
            <w:r>
              <w:t>Add:</w:t>
            </w:r>
          </w:p>
          <w:p w:rsidR="004D3011" w:rsidRDefault="00EE501D" w:rsidP="00190F4C">
            <w:r>
              <w:t>Open to work (Remote)</w:t>
            </w:r>
            <w:r w:rsidR="00274255">
              <w:t xml:space="preserve"> </w:t>
            </w:r>
          </w:p>
          <w:p w:rsidR="004D3011" w:rsidRDefault="004D3011" w:rsidP="00190F4C"/>
          <w:sdt>
            <w:sdtPr>
              <w:id w:val="-240260293"/>
              <w:placeholder>
                <w:docPart w:val="ECABEF215D314DB68C1971EAAC040D67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190F4C">
                <w:r w:rsidRPr="004D3011">
                  <w:t>EMAIL:</w:t>
                </w:r>
              </w:p>
            </w:sdtContent>
          </w:sdt>
          <w:p w:rsidR="00190F4C" w:rsidRDefault="00083308" w:rsidP="003902D1">
            <w:hyperlink r:id="rId12" w:history="1">
              <w:r w:rsidR="00391E47" w:rsidRPr="0012043A">
                <w:rPr>
                  <w:rStyle w:val="Hyperlink"/>
                </w:rPr>
                <w:t>hemayatullaharifi@gmail.com</w:t>
              </w:r>
            </w:hyperlink>
          </w:p>
          <w:p w:rsidR="00B0615F" w:rsidRDefault="005D4E02" w:rsidP="00190F4C">
            <w:pPr>
              <w:pStyle w:val="Heading3"/>
            </w:pPr>
            <w:r>
              <w:t>language skills</w:t>
            </w:r>
          </w:p>
          <w:p w:rsidR="005D4E02" w:rsidRPr="005D4E02" w:rsidRDefault="005D4E02" w:rsidP="00190F4C">
            <w:pPr>
              <w:rPr>
                <w:sz w:val="20"/>
                <w:szCs w:val="24"/>
              </w:rPr>
            </w:pPr>
            <w:r w:rsidRPr="005D4E02">
              <w:rPr>
                <w:sz w:val="20"/>
                <w:szCs w:val="24"/>
              </w:rPr>
              <w:t xml:space="preserve">English </w:t>
            </w:r>
          </w:p>
          <w:p w:rsidR="005D4E02" w:rsidRPr="005D4E02" w:rsidRDefault="005D4E02" w:rsidP="00190F4C">
            <w:pPr>
              <w:rPr>
                <w:sz w:val="20"/>
                <w:szCs w:val="24"/>
              </w:rPr>
            </w:pPr>
            <w:r w:rsidRPr="005D4E02">
              <w:rPr>
                <w:sz w:val="20"/>
                <w:szCs w:val="24"/>
              </w:rPr>
              <w:t>Dari</w:t>
            </w:r>
          </w:p>
          <w:p w:rsidR="005D4E02" w:rsidRPr="005D4E02" w:rsidRDefault="00EE501D" w:rsidP="00190F4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Pashto</w:t>
            </w:r>
          </w:p>
          <w:p w:rsidR="00B0615F" w:rsidRPr="00B0615F" w:rsidRDefault="00391E47" w:rsidP="00190F4C">
            <w:pPr>
              <w:pStyle w:val="Heading3"/>
            </w:pPr>
            <w:r>
              <w:t>skills</w:t>
            </w:r>
          </w:p>
          <w:p w:rsidR="003902D1" w:rsidRDefault="003902D1" w:rsidP="003902D1">
            <w:pPr>
              <w:pStyle w:val="ListParagraph"/>
              <w:numPr>
                <w:ilvl w:val="0"/>
                <w:numId w:val="1"/>
              </w:numPr>
            </w:pPr>
            <w:r>
              <w:t>Python</w:t>
            </w:r>
          </w:p>
          <w:p w:rsidR="004D3011" w:rsidRDefault="003902D1" w:rsidP="003902D1">
            <w:pPr>
              <w:pStyle w:val="ListParagraph"/>
              <w:numPr>
                <w:ilvl w:val="0"/>
                <w:numId w:val="1"/>
              </w:numPr>
            </w:pPr>
            <w:r>
              <w:t>Flask</w:t>
            </w:r>
            <w:r w:rsidR="00457883">
              <w:t xml:space="preserve"> </w:t>
            </w:r>
            <w:r>
              <w:t>&amp; Django</w:t>
            </w:r>
            <w:r w:rsidR="00457883">
              <w:t xml:space="preserve"> </w:t>
            </w:r>
            <w:r w:rsidR="00274255">
              <w:t xml:space="preserve"> </w:t>
            </w:r>
          </w:p>
          <w:p w:rsidR="003902D1" w:rsidRDefault="003902D1" w:rsidP="003902D1">
            <w:pPr>
              <w:pStyle w:val="ListParagraph"/>
              <w:numPr>
                <w:ilvl w:val="0"/>
                <w:numId w:val="1"/>
              </w:numPr>
            </w:pPr>
            <w:r>
              <w:t>Front-End Tech’s</w:t>
            </w:r>
          </w:p>
          <w:p w:rsidR="00457883" w:rsidRDefault="003902D1" w:rsidP="003902D1">
            <w:pPr>
              <w:pStyle w:val="ListParagraph"/>
              <w:numPr>
                <w:ilvl w:val="0"/>
                <w:numId w:val="1"/>
              </w:numPr>
            </w:pPr>
            <w:r>
              <w:t>Customer Service</w:t>
            </w:r>
            <w:r w:rsidR="00457883">
              <w:t xml:space="preserve"> </w:t>
            </w:r>
          </w:p>
          <w:p w:rsidR="00457883" w:rsidRDefault="00457883" w:rsidP="00274255">
            <w:pPr>
              <w:pStyle w:val="ListParagraph"/>
              <w:numPr>
                <w:ilvl w:val="0"/>
                <w:numId w:val="1"/>
              </w:numPr>
            </w:pPr>
            <w:r>
              <w:t>Communication</w:t>
            </w:r>
          </w:p>
          <w:p w:rsidR="003902D1" w:rsidRDefault="003902D1" w:rsidP="00274255">
            <w:pPr>
              <w:pStyle w:val="ListParagraph"/>
              <w:numPr>
                <w:ilvl w:val="0"/>
                <w:numId w:val="1"/>
              </w:numPr>
            </w:pPr>
            <w:r>
              <w:t>Innovative Thinking</w:t>
            </w:r>
          </w:p>
          <w:p w:rsidR="00457883" w:rsidRDefault="003902D1" w:rsidP="00274255">
            <w:pPr>
              <w:pStyle w:val="ListParagraph"/>
              <w:numPr>
                <w:ilvl w:val="0"/>
                <w:numId w:val="1"/>
              </w:numPr>
            </w:pPr>
            <w:r>
              <w:t xml:space="preserve">Accomplishing multiple tasks at a time </w:t>
            </w:r>
          </w:p>
          <w:p w:rsidR="00457883" w:rsidRPr="00726340" w:rsidRDefault="00457883" w:rsidP="00274255">
            <w:pPr>
              <w:pStyle w:val="ListParagraph"/>
              <w:numPr>
                <w:ilvl w:val="0"/>
                <w:numId w:val="1"/>
              </w:numPr>
            </w:pPr>
            <w:r>
              <w:t xml:space="preserve">Self-Paced learner </w:t>
            </w:r>
          </w:p>
        </w:tc>
        <w:tc>
          <w:tcPr>
            <w:tcW w:w="720" w:type="dxa"/>
          </w:tcPr>
          <w:p w:rsidR="001B2ABD" w:rsidRDefault="001B2ABD" w:rsidP="00190F4C">
            <w:pPr>
              <w:tabs>
                <w:tab w:val="left" w:pos="990"/>
              </w:tabs>
            </w:pPr>
          </w:p>
        </w:tc>
        <w:tc>
          <w:tcPr>
            <w:tcW w:w="6480" w:type="dxa"/>
          </w:tcPr>
          <w:sdt>
            <w:sdtPr>
              <w:rPr>
                <w:sz w:val="24"/>
                <w:szCs w:val="28"/>
              </w:rPr>
              <w:id w:val="1049110328"/>
              <w:placeholder>
                <w:docPart w:val="05691B3768274DFF8C6EB367D66BD694"/>
              </w:placeholder>
              <w:temporary/>
              <w:showingPlcHdr/>
              <w15:appearance w15:val="hidden"/>
            </w:sdtPr>
            <w:sdtEndPr/>
            <w:sdtContent>
              <w:p w:rsidR="001B2ABD" w:rsidRPr="0071126F" w:rsidRDefault="00E25A26" w:rsidP="00190F4C">
                <w:pPr>
                  <w:pStyle w:val="Heading2"/>
                  <w:rPr>
                    <w:sz w:val="24"/>
                    <w:szCs w:val="28"/>
                  </w:rPr>
                </w:pPr>
                <w:r w:rsidRPr="0071126F">
                  <w:rPr>
                    <w:sz w:val="24"/>
                    <w:szCs w:val="28"/>
                  </w:rPr>
                  <w:t>EDUCATION</w:t>
                </w:r>
              </w:p>
            </w:sdtContent>
          </w:sdt>
          <w:p w:rsidR="00036450" w:rsidRPr="0071126F" w:rsidRDefault="00E64418" w:rsidP="00190F4C">
            <w:pPr>
              <w:pStyle w:val="Heading4"/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 xml:space="preserve">DUNYA UNIVERSITY OF AFGHANISTAN </w:t>
            </w:r>
          </w:p>
          <w:p w:rsidR="00036450" w:rsidRPr="0071126F" w:rsidRDefault="00E64418" w:rsidP="00190F4C">
            <w:pPr>
              <w:pStyle w:val="Date"/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>2019</w:t>
            </w:r>
            <w:r w:rsidR="00036450" w:rsidRPr="0071126F">
              <w:rPr>
                <w:sz w:val="20"/>
                <w:szCs w:val="24"/>
              </w:rPr>
              <w:t xml:space="preserve"> - </w:t>
            </w:r>
            <w:r w:rsidR="00EE501D">
              <w:rPr>
                <w:sz w:val="20"/>
                <w:szCs w:val="24"/>
              </w:rPr>
              <w:t>2023</w:t>
            </w:r>
          </w:p>
          <w:p w:rsidR="004D3011" w:rsidRPr="0071126F" w:rsidRDefault="00E64418" w:rsidP="00190F4C">
            <w:pPr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 xml:space="preserve">BCS – Bachelor in Computer Science </w:t>
            </w:r>
          </w:p>
          <w:p w:rsidR="00036450" w:rsidRPr="0071126F" w:rsidRDefault="00036450" w:rsidP="00190F4C">
            <w:pPr>
              <w:rPr>
                <w:sz w:val="20"/>
                <w:szCs w:val="24"/>
              </w:rPr>
            </w:pPr>
          </w:p>
          <w:p w:rsidR="00036450" w:rsidRPr="0071126F" w:rsidRDefault="00E64418" w:rsidP="00190F4C">
            <w:pPr>
              <w:pStyle w:val="Heading4"/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 xml:space="preserve">Azad Khan </w:t>
            </w:r>
            <w:r w:rsidR="0071126F" w:rsidRPr="0071126F">
              <w:rPr>
                <w:sz w:val="20"/>
                <w:szCs w:val="24"/>
              </w:rPr>
              <w:t xml:space="preserve">High School </w:t>
            </w:r>
          </w:p>
          <w:p w:rsidR="00036450" w:rsidRPr="0071126F" w:rsidRDefault="00274255" w:rsidP="00190F4C">
            <w:pPr>
              <w:pStyle w:val="Dat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2006</w:t>
            </w:r>
            <w:r w:rsidR="00036450" w:rsidRPr="0071126F">
              <w:rPr>
                <w:sz w:val="20"/>
                <w:szCs w:val="24"/>
              </w:rPr>
              <w:t xml:space="preserve"> - </w:t>
            </w:r>
            <w:r w:rsidR="00E64418" w:rsidRPr="0071126F">
              <w:rPr>
                <w:sz w:val="20"/>
                <w:szCs w:val="24"/>
              </w:rPr>
              <w:t>2018</w:t>
            </w:r>
          </w:p>
          <w:p w:rsidR="00036450" w:rsidRPr="0071126F" w:rsidRDefault="00E64418" w:rsidP="00190F4C">
            <w:pPr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 xml:space="preserve">High School graduated </w:t>
            </w:r>
          </w:p>
          <w:sdt>
            <w:sdtPr>
              <w:rPr>
                <w:sz w:val="24"/>
                <w:szCs w:val="28"/>
              </w:rPr>
              <w:id w:val="1001553383"/>
              <w:placeholder>
                <w:docPart w:val="647B81343AB0487C9CC97D972FAD4939"/>
              </w:placeholder>
              <w:temporary/>
              <w:showingPlcHdr/>
              <w15:appearance w15:val="hidden"/>
            </w:sdtPr>
            <w:sdtEndPr/>
            <w:sdtContent>
              <w:p w:rsidR="00036450" w:rsidRPr="0071126F" w:rsidRDefault="00036450" w:rsidP="00190F4C">
                <w:pPr>
                  <w:pStyle w:val="Heading2"/>
                  <w:rPr>
                    <w:sz w:val="24"/>
                    <w:szCs w:val="28"/>
                  </w:rPr>
                </w:pPr>
                <w:r w:rsidRPr="0071126F">
                  <w:rPr>
                    <w:sz w:val="24"/>
                    <w:szCs w:val="28"/>
                  </w:rPr>
                  <w:t>WORK EXPERIENCE</w:t>
                </w:r>
              </w:p>
            </w:sdtContent>
          </w:sdt>
          <w:p w:rsidR="00274255" w:rsidRDefault="00274255" w:rsidP="00190F4C">
            <w:pPr>
              <w:pStyle w:val="Heading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MTN – Customer Service Representative</w:t>
            </w:r>
          </w:p>
          <w:p w:rsidR="00274255" w:rsidRPr="00274255" w:rsidRDefault="00274255" w:rsidP="00274255">
            <w:pPr>
              <w:pStyle w:val="Heading4"/>
              <w:rPr>
                <w:b w:val="0"/>
                <w:bCs/>
                <w:sz w:val="20"/>
                <w:szCs w:val="24"/>
              </w:rPr>
            </w:pPr>
            <w:r w:rsidRPr="00274255">
              <w:rPr>
                <w:b w:val="0"/>
                <w:bCs/>
                <w:sz w:val="20"/>
                <w:szCs w:val="24"/>
              </w:rPr>
              <w:t xml:space="preserve">2019 – 2021  </w:t>
            </w:r>
          </w:p>
          <w:p w:rsidR="00274255" w:rsidRDefault="00274255" w:rsidP="00274255">
            <w:r>
              <w:t xml:space="preserve">Serving customers in front-desk </w:t>
            </w:r>
          </w:p>
          <w:p w:rsidR="00274255" w:rsidRDefault="00274255" w:rsidP="00274255">
            <w:r>
              <w:t>Providing needed staffs and solving technical issues regarding their Phones or GSM’s</w:t>
            </w:r>
          </w:p>
          <w:p w:rsidR="00274255" w:rsidRPr="00274255" w:rsidRDefault="00274255" w:rsidP="00274255">
            <w:r>
              <w:t xml:space="preserve">Data Entry to the database </w:t>
            </w:r>
          </w:p>
          <w:p w:rsidR="00274255" w:rsidRDefault="00274255" w:rsidP="00190F4C">
            <w:pPr>
              <w:pStyle w:val="Heading4"/>
              <w:rPr>
                <w:sz w:val="20"/>
                <w:szCs w:val="24"/>
              </w:rPr>
            </w:pPr>
          </w:p>
          <w:p w:rsidR="00E64418" w:rsidRPr="0071126F" w:rsidRDefault="001D4F73" w:rsidP="00190F4C">
            <w:pPr>
              <w:pStyle w:val="Heading4"/>
              <w:rPr>
                <w:bCs/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>Asia Bridge Telecom</w:t>
            </w:r>
            <w:r w:rsidR="00036450" w:rsidRPr="0071126F">
              <w:rPr>
                <w:sz w:val="20"/>
                <w:szCs w:val="24"/>
              </w:rPr>
              <w:t xml:space="preserve"> </w:t>
            </w:r>
            <w:r w:rsidRPr="0071126F">
              <w:rPr>
                <w:sz w:val="20"/>
                <w:szCs w:val="24"/>
              </w:rPr>
              <w:t xml:space="preserve">- Sales Executive </w:t>
            </w:r>
          </w:p>
          <w:p w:rsidR="001D4F73" w:rsidRPr="00AA00D3" w:rsidRDefault="00E64418" w:rsidP="00274255">
            <w:pPr>
              <w:pStyle w:val="Date"/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>2018</w:t>
            </w:r>
            <w:r w:rsidR="003902D1">
              <w:rPr>
                <w:sz w:val="20"/>
                <w:szCs w:val="24"/>
              </w:rPr>
              <w:t xml:space="preserve"> </w:t>
            </w:r>
            <w:r w:rsidR="00036450" w:rsidRPr="0071126F">
              <w:rPr>
                <w:sz w:val="20"/>
                <w:szCs w:val="24"/>
              </w:rPr>
              <w:t>–</w:t>
            </w:r>
            <w:r w:rsidR="003902D1">
              <w:rPr>
                <w:sz w:val="20"/>
                <w:szCs w:val="24"/>
              </w:rPr>
              <w:t xml:space="preserve"> </w:t>
            </w:r>
            <w:r w:rsidRPr="0071126F">
              <w:rPr>
                <w:sz w:val="20"/>
                <w:szCs w:val="24"/>
              </w:rPr>
              <w:t>2019</w:t>
            </w:r>
          </w:p>
          <w:p w:rsidR="00036450" w:rsidRPr="0071126F" w:rsidRDefault="00E64418" w:rsidP="00190F4C">
            <w:pPr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>Meeting &amp; contacting clients in national &amp; international o</w:t>
            </w:r>
            <w:r w:rsidR="001D4F73" w:rsidRPr="0071126F">
              <w:rPr>
                <w:sz w:val="20"/>
                <w:szCs w:val="24"/>
              </w:rPr>
              <w:t>rganizations, presenting shows</w:t>
            </w:r>
          </w:p>
          <w:p w:rsidR="004D3011" w:rsidRPr="0071126F" w:rsidRDefault="004D3011" w:rsidP="00190F4C">
            <w:pPr>
              <w:rPr>
                <w:sz w:val="20"/>
                <w:szCs w:val="24"/>
              </w:rPr>
            </w:pPr>
          </w:p>
          <w:p w:rsidR="001D4F73" w:rsidRPr="0071126F" w:rsidRDefault="001D4F73" w:rsidP="00190F4C">
            <w:pPr>
              <w:pStyle w:val="Heading4"/>
              <w:rPr>
                <w:bCs/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 xml:space="preserve">PRV Organization - English Teacher </w:t>
            </w:r>
          </w:p>
          <w:p w:rsidR="004D3011" w:rsidRPr="0071126F" w:rsidRDefault="003902D1" w:rsidP="00190F4C">
            <w:pPr>
              <w:pStyle w:val="Date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2017 </w:t>
            </w:r>
            <w:r w:rsidR="004D3011" w:rsidRPr="0071126F">
              <w:rPr>
                <w:sz w:val="20"/>
                <w:szCs w:val="24"/>
              </w:rPr>
              <w:t>–</w:t>
            </w:r>
            <w:r>
              <w:rPr>
                <w:sz w:val="20"/>
                <w:szCs w:val="24"/>
              </w:rPr>
              <w:t xml:space="preserve"> </w:t>
            </w:r>
            <w:r w:rsidR="001D4F73" w:rsidRPr="0071126F">
              <w:rPr>
                <w:sz w:val="20"/>
                <w:szCs w:val="24"/>
              </w:rPr>
              <w:t>2018</w:t>
            </w:r>
          </w:p>
          <w:p w:rsidR="001D4F73" w:rsidRPr="00AA00D3" w:rsidRDefault="001D4F73" w:rsidP="00190F4C">
            <w:pPr>
              <w:rPr>
                <w:sz w:val="20"/>
                <w:szCs w:val="24"/>
              </w:rPr>
            </w:pPr>
            <w:r w:rsidRPr="00AA00D3">
              <w:rPr>
                <w:sz w:val="20"/>
                <w:szCs w:val="24"/>
              </w:rPr>
              <w:t>Responsibilities:</w:t>
            </w:r>
          </w:p>
          <w:p w:rsidR="004D3011" w:rsidRPr="0071126F" w:rsidRDefault="001D4F73" w:rsidP="00190F4C">
            <w:pPr>
              <w:rPr>
                <w:sz w:val="20"/>
                <w:szCs w:val="24"/>
              </w:rPr>
            </w:pPr>
            <w:r w:rsidRPr="0071126F">
              <w:rPr>
                <w:sz w:val="20"/>
                <w:szCs w:val="24"/>
              </w:rPr>
              <w:t xml:space="preserve">Teaching Language, Providing lessons materials, English Department Assistant </w:t>
            </w:r>
            <w:r w:rsidR="00036450" w:rsidRPr="0071126F">
              <w:rPr>
                <w:sz w:val="20"/>
                <w:szCs w:val="24"/>
              </w:rPr>
              <w:t xml:space="preserve"> </w:t>
            </w:r>
          </w:p>
          <w:p w:rsidR="004D3011" w:rsidRDefault="004D3011" w:rsidP="00190F4C"/>
          <w:p w:rsidR="00AA00D3" w:rsidRDefault="00EE501D" w:rsidP="00457883">
            <w:pPr>
              <w:pStyle w:val="Heading2"/>
            </w:pPr>
            <w:r>
              <w:t xml:space="preserve">Completed </w:t>
            </w:r>
            <w:r w:rsidR="00457883">
              <w:t>courses</w:t>
            </w:r>
          </w:p>
          <w:p w:rsidR="00457883" w:rsidRDefault="00EE501D" w:rsidP="00457883">
            <w:r>
              <w:t>Python –</w:t>
            </w:r>
            <w:r w:rsidR="00457883">
              <w:t xml:space="preserve">– udemy.com </w:t>
            </w:r>
          </w:p>
          <w:p w:rsidR="00EE501D" w:rsidRDefault="00EE501D" w:rsidP="00457883">
            <w:r>
              <w:t>Django –</w:t>
            </w:r>
            <w:r w:rsidR="00457883">
              <w:t>– udemy.com</w:t>
            </w:r>
          </w:p>
          <w:p w:rsidR="00EE501D" w:rsidRDefault="00EE501D" w:rsidP="00457883">
            <w:r>
              <w:t>Flask –– udemy.com</w:t>
            </w:r>
          </w:p>
          <w:p w:rsidR="00EE501D" w:rsidRDefault="00EE501D" w:rsidP="00457883">
            <w:r>
              <w:t xml:space="preserve">Machine Learning –– udemy.com </w:t>
            </w:r>
            <w:r>
              <w:sym w:font="Wingdings" w:char="F0E0"/>
            </w:r>
            <w:r>
              <w:t xml:space="preserve"> in progress</w:t>
            </w:r>
          </w:p>
          <w:p w:rsidR="00EE501D" w:rsidRDefault="00EE501D" w:rsidP="00457883">
            <w:r>
              <w:t xml:space="preserve">HTML5 &amp; CSS3 –– codecademy.com </w:t>
            </w:r>
          </w:p>
          <w:p w:rsidR="00457883" w:rsidRDefault="00457883" w:rsidP="00457883"/>
          <w:p w:rsidR="00EE501D" w:rsidRDefault="00EE501D" w:rsidP="00457883"/>
          <w:p w:rsidR="003902D1" w:rsidRPr="00457883" w:rsidRDefault="003902D1" w:rsidP="00457883">
            <w:bookmarkStart w:id="0" w:name="_GoBack"/>
            <w:bookmarkEnd w:id="0"/>
          </w:p>
        </w:tc>
      </w:tr>
    </w:tbl>
    <w:p w:rsidR="00190F4C" w:rsidRDefault="00190F4C" w:rsidP="00190F4C"/>
    <w:sectPr w:rsidR="00190F4C" w:rsidSect="00457883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308" w:rsidRDefault="00083308" w:rsidP="000C45FF">
      <w:r>
        <w:separator/>
      </w:r>
    </w:p>
  </w:endnote>
  <w:endnote w:type="continuationSeparator" w:id="0">
    <w:p w:rsidR="00083308" w:rsidRDefault="0008330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308" w:rsidRDefault="00083308" w:rsidP="000C45FF">
      <w:r>
        <w:separator/>
      </w:r>
    </w:p>
  </w:footnote>
  <w:footnote w:type="continuationSeparator" w:id="0">
    <w:p w:rsidR="00083308" w:rsidRDefault="0008330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4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3485"/>
    <w:multiLevelType w:val="hybridMultilevel"/>
    <w:tmpl w:val="3EF6C20E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6615859"/>
    <w:multiLevelType w:val="hybridMultilevel"/>
    <w:tmpl w:val="09FEC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346A3"/>
    <w:multiLevelType w:val="hybridMultilevel"/>
    <w:tmpl w:val="28AEE0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F644C9"/>
    <w:multiLevelType w:val="hybridMultilevel"/>
    <w:tmpl w:val="0D141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929D6"/>
    <w:multiLevelType w:val="hybridMultilevel"/>
    <w:tmpl w:val="61461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22"/>
    <w:rsid w:val="00036450"/>
    <w:rsid w:val="00083308"/>
    <w:rsid w:val="00094499"/>
    <w:rsid w:val="000C45FF"/>
    <w:rsid w:val="000E3FD1"/>
    <w:rsid w:val="000E52AB"/>
    <w:rsid w:val="00112054"/>
    <w:rsid w:val="001525E1"/>
    <w:rsid w:val="00154132"/>
    <w:rsid w:val="0016436C"/>
    <w:rsid w:val="00180329"/>
    <w:rsid w:val="0019001F"/>
    <w:rsid w:val="00190F4C"/>
    <w:rsid w:val="001A74A5"/>
    <w:rsid w:val="001B2ABD"/>
    <w:rsid w:val="001D4F73"/>
    <w:rsid w:val="001E0391"/>
    <w:rsid w:val="001E1759"/>
    <w:rsid w:val="001F1ECC"/>
    <w:rsid w:val="002400EB"/>
    <w:rsid w:val="00256CF7"/>
    <w:rsid w:val="00274255"/>
    <w:rsid w:val="00274E22"/>
    <w:rsid w:val="00281FD5"/>
    <w:rsid w:val="0030481B"/>
    <w:rsid w:val="003156FC"/>
    <w:rsid w:val="003254B5"/>
    <w:rsid w:val="0037121F"/>
    <w:rsid w:val="003902D1"/>
    <w:rsid w:val="00391E47"/>
    <w:rsid w:val="003A6B7D"/>
    <w:rsid w:val="003B06CA"/>
    <w:rsid w:val="004071FC"/>
    <w:rsid w:val="00445947"/>
    <w:rsid w:val="00457883"/>
    <w:rsid w:val="004813B3"/>
    <w:rsid w:val="00485283"/>
    <w:rsid w:val="00496591"/>
    <w:rsid w:val="004B5C32"/>
    <w:rsid w:val="004C63E4"/>
    <w:rsid w:val="004D3011"/>
    <w:rsid w:val="005262AC"/>
    <w:rsid w:val="005937D9"/>
    <w:rsid w:val="005D4E02"/>
    <w:rsid w:val="005E39D5"/>
    <w:rsid w:val="00600670"/>
    <w:rsid w:val="0062123A"/>
    <w:rsid w:val="00646E75"/>
    <w:rsid w:val="006771D0"/>
    <w:rsid w:val="006B5F8A"/>
    <w:rsid w:val="0071126F"/>
    <w:rsid w:val="00715FCB"/>
    <w:rsid w:val="00726340"/>
    <w:rsid w:val="00743101"/>
    <w:rsid w:val="007775E1"/>
    <w:rsid w:val="007867A0"/>
    <w:rsid w:val="007927F5"/>
    <w:rsid w:val="00802CA0"/>
    <w:rsid w:val="008E3611"/>
    <w:rsid w:val="009260CD"/>
    <w:rsid w:val="00952C25"/>
    <w:rsid w:val="00A2118D"/>
    <w:rsid w:val="00AA00D3"/>
    <w:rsid w:val="00AD76E2"/>
    <w:rsid w:val="00B0615F"/>
    <w:rsid w:val="00B106A4"/>
    <w:rsid w:val="00B20152"/>
    <w:rsid w:val="00B359E4"/>
    <w:rsid w:val="00B57D98"/>
    <w:rsid w:val="00B70850"/>
    <w:rsid w:val="00BE35D0"/>
    <w:rsid w:val="00C066B6"/>
    <w:rsid w:val="00C37BA1"/>
    <w:rsid w:val="00C4674C"/>
    <w:rsid w:val="00C506CF"/>
    <w:rsid w:val="00C72BED"/>
    <w:rsid w:val="00C9578B"/>
    <w:rsid w:val="00CB0055"/>
    <w:rsid w:val="00CB478E"/>
    <w:rsid w:val="00D2522B"/>
    <w:rsid w:val="00D422DE"/>
    <w:rsid w:val="00D5459D"/>
    <w:rsid w:val="00DA1F4D"/>
    <w:rsid w:val="00DD172A"/>
    <w:rsid w:val="00E25A26"/>
    <w:rsid w:val="00E4381A"/>
    <w:rsid w:val="00E55D74"/>
    <w:rsid w:val="00E64418"/>
    <w:rsid w:val="00EE501D"/>
    <w:rsid w:val="00F4740B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B5B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0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emayatullaharifi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21B2B476294DD780E965ADC47CB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5AA6-7CAF-4B7D-86E2-D382731E4768}"/>
      </w:docPartPr>
      <w:docPartBody>
        <w:p w:rsidR="00670EC0" w:rsidRDefault="00AA43AC">
          <w:pPr>
            <w:pStyle w:val="B121B2B476294DD780E965ADC47CB2FA"/>
          </w:pPr>
          <w:r w:rsidRPr="00CB0055">
            <w:t>Contact</w:t>
          </w:r>
        </w:p>
      </w:docPartBody>
    </w:docPart>
    <w:docPart>
      <w:docPartPr>
        <w:name w:val="ECABEF215D314DB68C1971EAAC040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75C1-C531-4BAB-92D4-9A655F34B920}"/>
      </w:docPartPr>
      <w:docPartBody>
        <w:p w:rsidR="00670EC0" w:rsidRDefault="00AA43AC">
          <w:pPr>
            <w:pStyle w:val="ECABEF215D314DB68C1971EAAC040D67"/>
          </w:pPr>
          <w:r w:rsidRPr="004D3011">
            <w:t>EMAIL:</w:t>
          </w:r>
        </w:p>
      </w:docPartBody>
    </w:docPart>
    <w:docPart>
      <w:docPartPr>
        <w:name w:val="05691B3768274DFF8C6EB367D66BD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DA730-8D2F-4DCB-9F24-B6817FB28F3D}"/>
      </w:docPartPr>
      <w:docPartBody>
        <w:p w:rsidR="00670EC0" w:rsidRDefault="00AA43AC">
          <w:pPr>
            <w:pStyle w:val="05691B3768274DFF8C6EB367D66BD694"/>
          </w:pPr>
          <w:r w:rsidRPr="00036450">
            <w:t>EDUCATION</w:t>
          </w:r>
        </w:p>
      </w:docPartBody>
    </w:docPart>
    <w:docPart>
      <w:docPartPr>
        <w:name w:val="647B81343AB0487C9CC97D972FAD4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1AE39-2D94-4274-A34B-8880A307B069}"/>
      </w:docPartPr>
      <w:docPartBody>
        <w:p w:rsidR="00670EC0" w:rsidRDefault="00AA43AC">
          <w:pPr>
            <w:pStyle w:val="647B81343AB0487C9CC97D972FAD4939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AC"/>
    <w:rsid w:val="0004031D"/>
    <w:rsid w:val="00376B9A"/>
    <w:rsid w:val="003B5EA3"/>
    <w:rsid w:val="00473B4A"/>
    <w:rsid w:val="0054421E"/>
    <w:rsid w:val="00670EC0"/>
    <w:rsid w:val="00AA43AC"/>
    <w:rsid w:val="00C37729"/>
    <w:rsid w:val="00EC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6E36B8209043CCB7789F5178BD2F0E">
    <w:name w:val="DD6E36B8209043CCB7789F5178BD2F0E"/>
  </w:style>
  <w:style w:type="paragraph" w:customStyle="1" w:styleId="3A7D337AF72B48FFAA4DBE54672C4EAB">
    <w:name w:val="3A7D337AF72B48FFAA4DBE54672C4EAB"/>
  </w:style>
  <w:style w:type="paragraph" w:customStyle="1" w:styleId="C0B684F87F7041A98505CF37CE702E3B">
    <w:name w:val="C0B684F87F7041A98505CF37CE702E3B"/>
  </w:style>
  <w:style w:type="paragraph" w:customStyle="1" w:styleId="DF72EDE3B66749688382604DA3D9548D">
    <w:name w:val="DF72EDE3B66749688382604DA3D9548D"/>
  </w:style>
  <w:style w:type="paragraph" w:customStyle="1" w:styleId="B121B2B476294DD780E965ADC47CB2FA">
    <w:name w:val="B121B2B476294DD780E965ADC47CB2FA"/>
  </w:style>
  <w:style w:type="paragraph" w:customStyle="1" w:styleId="8EAABDB5343047DF9EB2EB763F089353">
    <w:name w:val="8EAABDB5343047DF9EB2EB763F089353"/>
  </w:style>
  <w:style w:type="paragraph" w:customStyle="1" w:styleId="6B752A0C3163432BBF2C3C013BAD55DE">
    <w:name w:val="6B752A0C3163432BBF2C3C013BAD55DE"/>
  </w:style>
  <w:style w:type="paragraph" w:customStyle="1" w:styleId="27AAEEF75F5D43BE8C5435B4407EB469">
    <w:name w:val="27AAEEF75F5D43BE8C5435B4407EB469"/>
  </w:style>
  <w:style w:type="paragraph" w:customStyle="1" w:styleId="A5808B1F31A84BC4B89560CF36C9024C">
    <w:name w:val="A5808B1F31A84BC4B89560CF36C9024C"/>
  </w:style>
  <w:style w:type="paragraph" w:customStyle="1" w:styleId="ECABEF215D314DB68C1971EAAC040D67">
    <w:name w:val="ECABEF215D314DB68C1971EAAC040D67"/>
  </w:style>
  <w:style w:type="character" w:styleId="Hyperlink">
    <w:name w:val="Hyperlink"/>
    <w:basedOn w:val="DefaultParagraphFont"/>
    <w:uiPriority w:val="99"/>
    <w:unhideWhenUsed/>
    <w:rsid w:val="00EC338A"/>
    <w:rPr>
      <w:color w:val="C45911" w:themeColor="accent2" w:themeShade="BF"/>
      <w:u w:val="single"/>
    </w:rPr>
  </w:style>
  <w:style w:type="paragraph" w:customStyle="1" w:styleId="10AE363B2BAA467CAC975CFDD17BC5E1">
    <w:name w:val="10AE363B2BAA467CAC975CFDD17BC5E1"/>
  </w:style>
  <w:style w:type="paragraph" w:customStyle="1" w:styleId="C03533BE7F414A7BA064BA409B3EF2C2">
    <w:name w:val="C03533BE7F414A7BA064BA409B3EF2C2"/>
  </w:style>
  <w:style w:type="paragraph" w:customStyle="1" w:styleId="07323F7007AC4D80A5CB633E3CE6BD2E">
    <w:name w:val="07323F7007AC4D80A5CB633E3CE6BD2E"/>
  </w:style>
  <w:style w:type="paragraph" w:customStyle="1" w:styleId="CFBF2402F7B44D8093BDA2414CEC1CEE">
    <w:name w:val="CFBF2402F7B44D8093BDA2414CEC1CEE"/>
  </w:style>
  <w:style w:type="paragraph" w:customStyle="1" w:styleId="BEBDDFEC85DF4C7089565D59946490D3">
    <w:name w:val="BEBDDFEC85DF4C7089565D59946490D3"/>
  </w:style>
  <w:style w:type="paragraph" w:customStyle="1" w:styleId="FD67E2AA313D43CB9CDA15DE53E5FAF1">
    <w:name w:val="FD67E2AA313D43CB9CDA15DE53E5FAF1"/>
  </w:style>
  <w:style w:type="paragraph" w:customStyle="1" w:styleId="05691B3768274DFF8C6EB367D66BD694">
    <w:name w:val="05691B3768274DFF8C6EB367D66BD694"/>
  </w:style>
  <w:style w:type="paragraph" w:customStyle="1" w:styleId="CB379A71C4104F1D80EEA28329326FF3">
    <w:name w:val="CB379A71C4104F1D80EEA28329326FF3"/>
  </w:style>
  <w:style w:type="paragraph" w:customStyle="1" w:styleId="4B6AB3253AB5411D821BDBB872C69B16">
    <w:name w:val="4B6AB3253AB5411D821BDBB872C69B16"/>
  </w:style>
  <w:style w:type="paragraph" w:customStyle="1" w:styleId="79C33DBCFDF0444FB21150633D1A1717">
    <w:name w:val="79C33DBCFDF0444FB21150633D1A1717"/>
  </w:style>
  <w:style w:type="paragraph" w:customStyle="1" w:styleId="E794916AC71B4422A1C71C699C61C3BE">
    <w:name w:val="E794916AC71B4422A1C71C699C61C3BE"/>
  </w:style>
  <w:style w:type="paragraph" w:customStyle="1" w:styleId="39B58C3869CA4A30901C6EF160B4CA85">
    <w:name w:val="39B58C3869CA4A30901C6EF160B4CA85"/>
  </w:style>
  <w:style w:type="paragraph" w:customStyle="1" w:styleId="A9950F6B7FDF47E78DEC291AB21270D7">
    <w:name w:val="A9950F6B7FDF47E78DEC291AB21270D7"/>
  </w:style>
  <w:style w:type="paragraph" w:customStyle="1" w:styleId="A42C570A51BF4DFF8FD859AFA7E3B386">
    <w:name w:val="A42C570A51BF4DFF8FD859AFA7E3B386"/>
  </w:style>
  <w:style w:type="paragraph" w:customStyle="1" w:styleId="647B81343AB0487C9CC97D972FAD4939">
    <w:name w:val="647B81343AB0487C9CC97D972FAD4939"/>
  </w:style>
  <w:style w:type="paragraph" w:customStyle="1" w:styleId="22DDA0B1D0E24D6B850C13A45B7510C0">
    <w:name w:val="22DDA0B1D0E24D6B850C13A45B7510C0"/>
  </w:style>
  <w:style w:type="paragraph" w:customStyle="1" w:styleId="5FEA06A332D449579BAC27FF3FAF204F">
    <w:name w:val="5FEA06A332D449579BAC27FF3FAF204F"/>
  </w:style>
  <w:style w:type="paragraph" w:customStyle="1" w:styleId="3EA7915FD8084D68A0E39A195CACE4E6">
    <w:name w:val="3EA7915FD8084D68A0E39A195CACE4E6"/>
  </w:style>
  <w:style w:type="paragraph" w:customStyle="1" w:styleId="FF853DD867C145DB81EA258DB6D95442">
    <w:name w:val="FF853DD867C145DB81EA258DB6D95442"/>
  </w:style>
  <w:style w:type="paragraph" w:customStyle="1" w:styleId="2B768ACCC8924355BAE1B1B69A059462">
    <w:name w:val="2B768ACCC8924355BAE1B1B69A059462"/>
  </w:style>
  <w:style w:type="paragraph" w:customStyle="1" w:styleId="F2961027362C4E618A54DFB39E207D4E">
    <w:name w:val="F2961027362C4E618A54DFB39E207D4E"/>
  </w:style>
  <w:style w:type="paragraph" w:customStyle="1" w:styleId="1975DDFC9C7B491BAE817C0D86E3A470">
    <w:name w:val="1975DDFC9C7B491BAE817C0D86E3A470"/>
  </w:style>
  <w:style w:type="paragraph" w:customStyle="1" w:styleId="D1A938DE15F74A78A035184A1ACDB014">
    <w:name w:val="D1A938DE15F74A78A035184A1ACDB014"/>
  </w:style>
  <w:style w:type="paragraph" w:customStyle="1" w:styleId="272BFF4560294C25A97515C3DF540022">
    <w:name w:val="272BFF4560294C25A97515C3DF540022"/>
  </w:style>
  <w:style w:type="paragraph" w:customStyle="1" w:styleId="80601DF911864A028ACA68E6CBA755DF">
    <w:name w:val="80601DF911864A028ACA68E6CBA755DF"/>
  </w:style>
  <w:style w:type="paragraph" w:customStyle="1" w:styleId="2D1BB94B2C6F475EA618DBBABFC72E33">
    <w:name w:val="2D1BB94B2C6F475EA618DBBABFC72E33"/>
  </w:style>
  <w:style w:type="paragraph" w:customStyle="1" w:styleId="B366E2CDA1254F2F9AF77DA36A6D87CF">
    <w:name w:val="B366E2CDA1254F2F9AF77DA36A6D87CF"/>
  </w:style>
  <w:style w:type="paragraph" w:customStyle="1" w:styleId="303CB0AE72BC4130A85644D53CDF7CBD">
    <w:name w:val="303CB0AE72BC4130A85644D53CDF7CBD"/>
  </w:style>
  <w:style w:type="paragraph" w:customStyle="1" w:styleId="DA551FFD26094ADF93DD652DA2AABA5F">
    <w:name w:val="DA551FFD26094ADF93DD652DA2AABA5F"/>
  </w:style>
  <w:style w:type="paragraph" w:customStyle="1" w:styleId="EF15ADE5DE7F4DE69A7D2FC0A75D63BF">
    <w:name w:val="EF15ADE5DE7F4DE69A7D2FC0A75D63B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870CE5720DB439BB3A5119CADC3DA56">
    <w:name w:val="0870CE5720DB439BB3A5119CADC3DA56"/>
  </w:style>
  <w:style w:type="paragraph" w:customStyle="1" w:styleId="847033C40D4846279EC891EC2976EA94">
    <w:name w:val="847033C40D4846279EC891EC2976EA94"/>
    <w:rsid w:val="00EC338A"/>
  </w:style>
  <w:style w:type="paragraph" w:customStyle="1" w:styleId="0AE3CA8962E54B92ABF09E6F90A66182">
    <w:name w:val="0AE3CA8962E54B92ABF09E6F90A66182"/>
    <w:rsid w:val="00EC338A"/>
  </w:style>
  <w:style w:type="paragraph" w:customStyle="1" w:styleId="5895FA82B29A43879E80AB2C3698489E">
    <w:name w:val="5895FA82B29A43879E80AB2C3698489E"/>
    <w:rsid w:val="00EC338A"/>
  </w:style>
  <w:style w:type="paragraph" w:customStyle="1" w:styleId="805C31D1D39846229BEB184807A7A0E9">
    <w:name w:val="805C31D1D39846229BEB184807A7A0E9"/>
    <w:rsid w:val="00EC338A"/>
  </w:style>
  <w:style w:type="paragraph" w:customStyle="1" w:styleId="EC5DC51AF71C4B17B0C171A208E4DF86">
    <w:name w:val="EC5DC51AF71C4B17B0C171A208E4DF86"/>
    <w:rsid w:val="00EC338A"/>
  </w:style>
  <w:style w:type="paragraph" w:customStyle="1" w:styleId="9B7A5829F0664D58887D163006783220">
    <w:name w:val="9B7A5829F0664D58887D163006783220"/>
    <w:rsid w:val="00EC338A"/>
  </w:style>
  <w:style w:type="paragraph" w:customStyle="1" w:styleId="150D6B1A9EBC47D5A1A32583FC281BFB">
    <w:name w:val="150D6B1A9EBC47D5A1A32583FC281BFB"/>
    <w:rsid w:val="00EC338A"/>
  </w:style>
  <w:style w:type="paragraph" w:customStyle="1" w:styleId="4E2D6FEAEB624265BC78610E32BD298C">
    <w:name w:val="4E2D6FEAEB624265BC78610E32BD298C"/>
    <w:rsid w:val="00EC338A"/>
  </w:style>
  <w:style w:type="paragraph" w:customStyle="1" w:styleId="B32B50EDF4EC4A62AB11E824BC5D8E60">
    <w:name w:val="B32B50EDF4EC4A62AB11E824BC5D8E60"/>
    <w:rsid w:val="00EC338A"/>
  </w:style>
  <w:style w:type="paragraph" w:customStyle="1" w:styleId="8C8D92E8E1424273B6AFEBE22D6022AE">
    <w:name w:val="8C8D92E8E1424273B6AFEBE22D6022AE"/>
    <w:rsid w:val="00EC338A"/>
  </w:style>
  <w:style w:type="paragraph" w:customStyle="1" w:styleId="86B3F891F3A14ADBA3EBF4F5AC93EBF6">
    <w:name w:val="86B3F891F3A14ADBA3EBF4F5AC93EBF6"/>
    <w:rsid w:val="00EC338A"/>
  </w:style>
  <w:style w:type="paragraph" w:customStyle="1" w:styleId="D5670932574C4E2D887320B5E6E867AD">
    <w:name w:val="D5670932574C4E2D887320B5E6E867AD"/>
    <w:rsid w:val="00EC33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90A7A5-A847-49A2-BFCF-8C5A236C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2019-07-24T06:30:00Z</dcterms:created>
  <dcterms:modified xsi:type="dcterms:W3CDTF">2022-08-29T01:01:00Z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